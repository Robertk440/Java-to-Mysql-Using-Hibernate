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AU"/>
        </w:rPr>
        <w:id w:val="1513568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07626" w:rsidRDefault="00107626">
          <w:pPr>
            <w:pStyle w:val="NoSpacing"/>
            <w:rPr>
              <w:sz w:val="2"/>
            </w:rPr>
          </w:pPr>
        </w:p>
        <w:p w:rsidR="00107626" w:rsidRDefault="00107626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07626" w:rsidRDefault="00EB695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EB69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Angela’s Assessment Reporting System</w:t>
                                    </w:r>
                                  </w:p>
                                </w:sdtContent>
                              </w:sdt>
                              <w:p w:rsidR="00107626" w:rsidRDefault="009943F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695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External Documentation</w:t>
                                    </w:r>
                                  </w:sdtContent>
                                </w:sdt>
                                <w:r w:rsidR="001076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07626" w:rsidRDefault="001076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07626" w:rsidRDefault="00EB695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EB69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Angela’s Assessment Reporting System</w:t>
                              </w:r>
                            </w:p>
                          </w:sdtContent>
                        </w:sdt>
                        <w:p w:rsidR="00107626" w:rsidRDefault="009943F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695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External Documentation</w:t>
                              </w:r>
                            </w:sdtContent>
                          </w:sdt>
                          <w:r w:rsidR="00107626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07626" w:rsidRDefault="001076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0F1B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7626" w:rsidRDefault="009943F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695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Robert Kelly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7626" w:rsidRDefault="00EB69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07626" w:rsidRDefault="009943F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695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Robert Kelly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07626" w:rsidRDefault="00EB6955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07626" w:rsidRDefault="001076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67625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7626" w:rsidRDefault="00107626">
          <w:pPr>
            <w:pStyle w:val="TOCHeading"/>
          </w:pPr>
          <w:r>
            <w:t>Contents</w:t>
          </w:r>
          <w:bookmarkStart w:id="0" w:name="_GoBack"/>
          <w:bookmarkEnd w:id="0"/>
        </w:p>
        <w:p w:rsidR="005D0D00" w:rsidRDefault="00CD09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09622" w:history="1">
            <w:r w:rsidR="005D0D00" w:rsidRPr="009943A7">
              <w:rPr>
                <w:rStyle w:val="Hyperlink"/>
                <w:noProof/>
              </w:rPr>
              <w:t>Toe Chart</w:t>
            </w:r>
            <w:r w:rsidR="005D0D00">
              <w:rPr>
                <w:noProof/>
                <w:webHidden/>
              </w:rPr>
              <w:tab/>
            </w:r>
            <w:r w:rsidR="005D0D00">
              <w:rPr>
                <w:noProof/>
                <w:webHidden/>
              </w:rPr>
              <w:fldChar w:fldCharType="begin"/>
            </w:r>
            <w:r w:rsidR="005D0D00">
              <w:rPr>
                <w:noProof/>
                <w:webHidden/>
              </w:rPr>
              <w:instrText xml:space="preserve"> PAGEREF _Toc369509622 \h </w:instrText>
            </w:r>
            <w:r w:rsidR="005D0D00">
              <w:rPr>
                <w:noProof/>
                <w:webHidden/>
              </w:rPr>
            </w:r>
            <w:r w:rsidR="005D0D00">
              <w:rPr>
                <w:noProof/>
                <w:webHidden/>
              </w:rPr>
              <w:fldChar w:fldCharType="separate"/>
            </w:r>
            <w:r w:rsidR="005D0D00">
              <w:rPr>
                <w:noProof/>
                <w:webHidden/>
              </w:rPr>
              <w:t>1</w:t>
            </w:r>
            <w:r w:rsidR="005D0D00">
              <w:rPr>
                <w:noProof/>
                <w:webHidden/>
              </w:rPr>
              <w:fldChar w:fldCharType="end"/>
            </w:r>
          </w:hyperlink>
        </w:p>
        <w:p w:rsidR="005D0D00" w:rsidRDefault="005D0D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69509623" w:history="1">
            <w:r w:rsidRPr="009943A7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D00" w:rsidRDefault="005D0D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69509624" w:history="1">
            <w:r w:rsidRPr="009943A7">
              <w:rPr>
                <w:rStyle w:val="Hyperlink"/>
                <w:noProof/>
              </w:rPr>
              <w:t>IPO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26" w:rsidRDefault="00CD09D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A35EB" w:rsidRDefault="009943F3"/>
    <w:p w:rsidR="00EB6955" w:rsidRDefault="00EB6955" w:rsidP="005D7961">
      <w:pPr>
        <w:pStyle w:val="Heading1"/>
      </w:pPr>
      <w:bookmarkStart w:id="1" w:name="_Toc369509622"/>
      <w:r>
        <w:t>Toe Chart</w:t>
      </w:r>
      <w:bookmarkEnd w:id="1"/>
    </w:p>
    <w:p w:rsidR="00EB6955" w:rsidRPr="00EB6955" w:rsidRDefault="00EB6955" w:rsidP="00EB6955"/>
    <w:bookmarkStart w:id="2" w:name="_MON_1443250380"/>
    <w:bookmarkEnd w:id="2"/>
    <w:p w:rsidR="00EB6955" w:rsidRDefault="005D7961">
      <w:r>
        <w:object w:dxaOrig="8969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45pt;height:145.95pt" o:ole="">
            <v:imagedata r:id="rId7" o:title=""/>
          </v:shape>
          <o:OLEObject Type="Embed" ProgID="Excel.Sheet.12" ShapeID="_x0000_i1025" DrawAspect="Content" ObjectID="_1443251518" r:id="rId8"/>
        </w:object>
      </w:r>
    </w:p>
    <w:p w:rsidR="00EB6955" w:rsidRDefault="00EB6955" w:rsidP="00EB6955">
      <w:pPr>
        <w:pStyle w:val="Heading1"/>
      </w:pPr>
      <w:bookmarkStart w:id="3" w:name="_Toc369509623"/>
      <w:r>
        <w:t>Interface Design</w:t>
      </w:r>
      <w:bookmarkEnd w:id="3"/>
    </w:p>
    <w:p w:rsidR="005D7961" w:rsidRDefault="005D7961" w:rsidP="005D7961">
      <w:r>
        <w:t>The client has expressed a very specific design requirement. The client has provided us with an image of the desired layout.</w:t>
      </w:r>
    </w:p>
    <w:p w:rsidR="005D7961" w:rsidRPr="005D7961" w:rsidRDefault="005D7961" w:rsidP="005D7961">
      <w:r>
        <w:t xml:space="preserve"> </w:t>
      </w:r>
      <w:r>
        <w:object w:dxaOrig="11730" w:dyaOrig="6555">
          <v:shape id="_x0000_i1026" type="#_x0000_t75" style="width:440.45pt;height:246.15pt" o:ole="" fillcolor="window">
            <v:imagedata r:id="rId9" o:title=""/>
          </v:shape>
          <o:OLEObject Type="Embed" ProgID="PBrush" ShapeID="_x0000_i1026" DrawAspect="Content" ObjectID="_1443251519" r:id="rId10"/>
        </w:object>
      </w:r>
    </w:p>
    <w:p w:rsidR="00EB6955" w:rsidRDefault="00EB6955"/>
    <w:p w:rsidR="005D7961" w:rsidRDefault="005D7961"/>
    <w:p w:rsidR="005D7961" w:rsidRDefault="005D7961"/>
    <w:p w:rsidR="005D7961" w:rsidRDefault="005D7961"/>
    <w:p w:rsidR="00EB6955" w:rsidRDefault="00EB6955" w:rsidP="00EB6955">
      <w:pPr>
        <w:pStyle w:val="Heading1"/>
      </w:pPr>
      <w:bookmarkStart w:id="4" w:name="_Toc369509624"/>
      <w:r>
        <w:t>IPO Chart</w:t>
      </w:r>
      <w:bookmarkEnd w:id="4"/>
    </w:p>
    <w:bookmarkStart w:id="5" w:name="_MON_1443250990"/>
    <w:bookmarkEnd w:id="5"/>
    <w:p w:rsidR="00EB6955" w:rsidRDefault="005D0D00">
      <w:r>
        <w:object w:dxaOrig="9022" w:dyaOrig="2339">
          <v:shape id="_x0000_i1027" type="#_x0000_t75" style="width:451.1pt;height:116.95pt" o:ole="">
            <v:imagedata r:id="rId11" o:title=""/>
          </v:shape>
          <o:OLEObject Type="Embed" ProgID="Excel.Sheet.12" ShapeID="_x0000_i1027" DrawAspect="Content" ObjectID="_1443251520" r:id="rId12"/>
        </w:object>
      </w:r>
    </w:p>
    <w:p w:rsidR="00107626" w:rsidRDefault="00107626" w:rsidP="00107626">
      <w:pPr>
        <w:pStyle w:val="Heading1"/>
      </w:pPr>
    </w:p>
    <w:sectPr w:rsidR="00107626" w:rsidSect="001076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F3" w:rsidRDefault="009943F3" w:rsidP="00107626">
      <w:pPr>
        <w:spacing w:after="0" w:line="240" w:lineRule="auto"/>
      </w:pPr>
      <w:r>
        <w:separator/>
      </w:r>
    </w:p>
  </w:endnote>
  <w:endnote w:type="continuationSeparator" w:id="0">
    <w:p w:rsidR="009943F3" w:rsidRDefault="009943F3" w:rsidP="0010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419264"/>
      <w:docPartObj>
        <w:docPartGallery w:val="Page Numbers (Bottom of Page)"/>
        <w:docPartUnique/>
      </w:docPartObj>
    </w:sdtPr>
    <w:sdtEndPr/>
    <w:sdtContent>
      <w:p w:rsidR="00107626" w:rsidRDefault="00107626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626" w:rsidRDefault="0010762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D0D00" w:rsidRPr="005D0D0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107626" w:rsidRDefault="0010762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D0D00" w:rsidRPr="005D0D0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F3" w:rsidRDefault="009943F3" w:rsidP="00107626">
      <w:pPr>
        <w:spacing w:after="0" w:line="240" w:lineRule="auto"/>
      </w:pPr>
      <w:r>
        <w:separator/>
      </w:r>
    </w:p>
  </w:footnote>
  <w:footnote w:type="continuationSeparator" w:id="0">
    <w:p w:rsidR="009943F3" w:rsidRDefault="009943F3" w:rsidP="0010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26" w:rsidRDefault="00107626" w:rsidP="00107626">
    <w:pPr>
      <w:pStyle w:val="Header"/>
      <w:pBdr>
        <w:bottom w:val="single" w:sz="12" w:space="1" w:color="auto"/>
      </w:pBdr>
      <w:tabs>
        <w:tab w:val="right" w:pos="15168"/>
      </w:tabs>
      <w:spacing w:after="120"/>
      <w:jc w:val="right"/>
      <w:rPr>
        <w:sz w:val="20"/>
      </w:rPr>
    </w:pPr>
    <w:r>
      <w:rPr>
        <w:sz w:val="20"/>
      </w:rPr>
      <w:t xml:space="preserve">Robert Kelly 4107201612 </w:t>
    </w:r>
  </w:p>
  <w:p w:rsidR="00107626" w:rsidRPr="00107626" w:rsidRDefault="00107626" w:rsidP="001076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55"/>
    <w:rsid w:val="00107626"/>
    <w:rsid w:val="005D0D00"/>
    <w:rsid w:val="005D7961"/>
    <w:rsid w:val="007E77C7"/>
    <w:rsid w:val="009943F3"/>
    <w:rsid w:val="00BF780A"/>
    <w:rsid w:val="00CD09D1"/>
    <w:rsid w:val="00EB6955"/>
    <w:rsid w:val="00F63204"/>
    <w:rsid w:val="00F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9CF24-DF7F-4089-8820-2534129F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76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762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26"/>
  </w:style>
  <w:style w:type="paragraph" w:styleId="Footer">
    <w:name w:val="footer"/>
    <w:basedOn w:val="Normal"/>
    <w:link w:val="FooterChar"/>
    <w:uiPriority w:val="99"/>
    <w:unhideWhenUsed/>
    <w:rsid w:val="0010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26"/>
  </w:style>
  <w:style w:type="character" w:customStyle="1" w:styleId="Heading1Char">
    <w:name w:val="Heading 1 Char"/>
    <w:basedOn w:val="DefaultParagraphFont"/>
    <w:link w:val="Heading1"/>
    <w:uiPriority w:val="9"/>
    <w:rsid w:val="0010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6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76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6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K\Documents\Custom%20Office%20Templates\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DCDAF-7A39-4338-B541-E33F1646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</Template>
  <TotalTime>22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Kelly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Angela’s Assessment Reporting System</dc:title>
  <dc:subject>External Documentation</dc:subject>
  <dc:creator>RobertK</dc:creator>
  <cp:keywords/>
  <dc:description/>
  <cp:lastModifiedBy>robert kelly</cp:lastModifiedBy>
  <cp:revision>1</cp:revision>
  <dcterms:created xsi:type="dcterms:W3CDTF">2013-10-14T00:02:00Z</dcterms:created>
  <dcterms:modified xsi:type="dcterms:W3CDTF">2013-10-14T00:25:00Z</dcterms:modified>
</cp:coreProperties>
</file>